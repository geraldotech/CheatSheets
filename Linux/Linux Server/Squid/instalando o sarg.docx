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D1" w:rsidRDefault="006852F2">
      <w:pPr>
        <w:pStyle w:val="Standard"/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>Instalando o sarg</w:t>
      </w:r>
    </w:p>
    <w:p w:rsidR="009332D1" w:rsidRDefault="006852F2">
      <w:pPr>
        <w:pStyle w:val="Standard"/>
      </w:pPr>
      <w:r>
        <w:br/>
      </w:r>
      <w:r>
        <w:br/>
      </w:r>
      <w:r>
        <w:t>OBS: o apache deve ser instalado</w:t>
      </w:r>
    </w:p>
    <w:p w:rsidR="009332D1" w:rsidRDefault="009332D1">
      <w:pPr>
        <w:pStyle w:val="Standard"/>
      </w:pPr>
    </w:p>
    <w:p w:rsidR="009332D1" w:rsidRDefault="006852F2">
      <w:pPr>
        <w:pStyle w:val="Standard"/>
      </w:pPr>
      <w:r>
        <w:t>apt-get install sarg</w:t>
      </w:r>
    </w:p>
    <w:p w:rsidR="009332D1" w:rsidRDefault="009332D1">
      <w:pPr>
        <w:pStyle w:val="Standard"/>
      </w:pPr>
    </w:p>
    <w:p w:rsidR="009332D1" w:rsidRDefault="006852F2">
      <w:pPr>
        <w:pStyle w:val="Standard"/>
      </w:pPr>
      <w:r>
        <w:t>sudo su</w:t>
      </w:r>
    </w:p>
    <w:p w:rsidR="009332D1" w:rsidRDefault="009332D1">
      <w:pPr>
        <w:pStyle w:val="Standard"/>
      </w:pPr>
    </w:p>
    <w:p w:rsidR="009332D1" w:rsidRDefault="006852F2">
      <w:pPr>
        <w:pStyle w:val="Standard"/>
      </w:pPr>
      <w:r>
        <w:t># sarg</w:t>
      </w:r>
    </w:p>
    <w:p w:rsidR="009332D1" w:rsidRDefault="009332D1">
      <w:pPr>
        <w:pStyle w:val="Standard"/>
      </w:pPr>
    </w:p>
    <w:p w:rsidR="009332D1" w:rsidRDefault="006852F2">
      <w:pPr>
        <w:pStyle w:val="Standard"/>
      </w:pPr>
      <w:r>
        <w:t>/etc/sarg/sarg.conf</w:t>
      </w:r>
    </w:p>
    <w:p w:rsidR="009332D1" w:rsidRDefault="009332D1">
      <w:pPr>
        <w:pStyle w:val="Standard"/>
      </w:pPr>
    </w:p>
    <w:p w:rsidR="009332D1" w:rsidRDefault="009332D1">
      <w:pPr>
        <w:pStyle w:val="Standard"/>
      </w:pPr>
    </w:p>
    <w:p w:rsidR="009332D1" w:rsidRDefault="006852F2">
      <w:pPr>
        <w:pStyle w:val="Standard"/>
      </w:pPr>
      <w:r>
        <w:t>alterar as linhas</w:t>
      </w:r>
    </w:p>
    <w:p w:rsidR="009332D1" w:rsidRDefault="009332D1">
      <w:pPr>
        <w:pStyle w:val="Standard"/>
      </w:pPr>
    </w:p>
    <w:p w:rsidR="009332D1" w:rsidRDefault="006852F2">
      <w:pPr>
        <w:pStyle w:val="Standard"/>
      </w:pPr>
      <w:r>
        <w:t>access.log /var/log/squid/access.log</w:t>
      </w:r>
      <w:r>
        <w:br/>
      </w:r>
      <w:r>
        <w:t xml:space="preserve">title “Squid </w:t>
      </w:r>
      <w:r>
        <w:t>Users Access Reports”</w:t>
      </w:r>
      <w:r>
        <w:br/>
      </w:r>
      <w:r>
        <w:rPr>
          <w:color w:val="000000"/>
        </w:rPr>
        <w:t>output_dir /var/www/html/squid</w:t>
      </w:r>
    </w:p>
    <w:p w:rsidR="009332D1" w:rsidRDefault="009332D1">
      <w:pPr>
        <w:pStyle w:val="Standard"/>
        <w:rPr>
          <w:color w:val="000000"/>
        </w:rPr>
      </w:pPr>
    </w:p>
    <w:p w:rsidR="009332D1" w:rsidRDefault="006852F2">
      <w:pPr>
        <w:pStyle w:val="Standard"/>
        <w:rPr>
          <w:color w:val="000000"/>
        </w:rPr>
      </w:pPr>
      <w:r>
        <w:rPr>
          <w:color w:val="000000"/>
        </w:rPr>
        <w:t># sarg</w:t>
      </w:r>
    </w:p>
    <w:p w:rsidR="009332D1" w:rsidRDefault="009332D1">
      <w:pPr>
        <w:pStyle w:val="Standard"/>
        <w:rPr>
          <w:color w:val="000000"/>
        </w:rPr>
      </w:pPr>
    </w:p>
    <w:p w:rsidR="009332D1" w:rsidRDefault="006852F2">
      <w:pPr>
        <w:pStyle w:val="Standard"/>
        <w:rPr>
          <w:color w:val="000000"/>
        </w:rPr>
      </w:pPr>
      <w:r>
        <w:rPr>
          <w:color w:val="000000"/>
        </w:rPr>
        <w:t>testar no navegador e pronto</w:t>
      </w:r>
    </w:p>
    <w:p w:rsidR="009332D1" w:rsidRDefault="009332D1">
      <w:pPr>
        <w:pStyle w:val="Standard"/>
        <w:rPr>
          <w:color w:val="000000"/>
        </w:rPr>
      </w:pPr>
    </w:p>
    <w:p w:rsidR="009332D1" w:rsidRDefault="006852F2">
      <w:pPr>
        <w:pStyle w:val="Standard"/>
      </w:pPr>
      <w:hyperlink r:id="rId7" w:history="1">
        <w:r>
          <w:rPr>
            <w:color w:val="000000"/>
          </w:rPr>
          <w:t>http://192.168.0.5/html/squid-reports/2012May21-2012May21/index.html</w:t>
        </w:r>
      </w:hyperlink>
    </w:p>
    <w:p w:rsidR="009332D1" w:rsidRDefault="009332D1">
      <w:pPr>
        <w:pStyle w:val="Standard"/>
        <w:rPr>
          <w:color w:val="000000"/>
        </w:rPr>
      </w:pP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6852F2">
      <w:pPr>
        <w:pStyle w:val="Standard"/>
        <w:rPr>
          <w:rFonts w:ascii="Verdana" w:hAnsi="Verdana"/>
          <w:b/>
          <w:color w:val="000000"/>
          <w:sz w:val="22"/>
        </w:rPr>
      </w:pPr>
      <w:r>
        <w:rPr>
          <w:rFonts w:ascii="Verdana" w:hAnsi="Verdana"/>
          <w:b/>
          <w:color w:val="000000"/>
          <w:sz w:val="22"/>
        </w:rPr>
        <w:t>Resolução de problemas 12/10/2012</w:t>
      </w:r>
    </w:p>
    <w:p w:rsidR="009332D1" w:rsidRDefault="009332D1">
      <w:pPr>
        <w:pStyle w:val="Standard"/>
        <w:rPr>
          <w:rFonts w:ascii="Verdana" w:hAnsi="Verdana"/>
          <w:b/>
          <w:color w:val="000000"/>
          <w:sz w:val="22"/>
        </w:rPr>
      </w:pPr>
    </w:p>
    <w:p w:rsidR="009332D1" w:rsidRDefault="006852F2">
      <w:pPr>
        <w:pStyle w:val="Standard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locale: Cannot set LC_CTYPE to default locale: No such file or directory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locale: Cannot set LC_MESSAGES to default locale: No such file or directory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locale: Cannot set LC_ALL to default locale: No such file or directory</w:t>
      </w: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6852F2">
      <w:pPr>
        <w:pStyle w:val="Standard"/>
      </w:pPr>
      <w:hyperlink r:id="rId8" w:history="1">
        <w:r>
          <w:rPr>
            <w:rStyle w:val="Hyperlink"/>
          </w:rPr>
          <w:t>http://blogdonerd.com.br/2012/05/resolvendo-o-bug-do-locale-pt_br-no-ubuntu-12-04/</w:t>
        </w:r>
      </w:hyperlink>
    </w:p>
    <w:p w:rsidR="009332D1" w:rsidRDefault="009332D1">
      <w:pPr>
        <w:pStyle w:val="Standard"/>
      </w:pPr>
    </w:p>
    <w:p w:rsidR="009332D1" w:rsidRDefault="006852F2">
      <w:pPr>
        <w:pStyle w:val="Standard"/>
      </w:pPr>
      <w:r>
        <w:t>rodar o comando:</w:t>
      </w:r>
    </w:p>
    <w:p w:rsidR="009332D1" w:rsidRDefault="009332D1">
      <w:pPr>
        <w:pStyle w:val="Standard"/>
      </w:pPr>
    </w:p>
    <w:p w:rsidR="009332D1" w:rsidRDefault="006852F2">
      <w:pPr>
        <w:pStyle w:val="Standard"/>
      </w:pPr>
      <w:r>
        <w:rPr>
          <w:rStyle w:val="HTMLCode"/>
          <w:rFonts w:eastAsia="Droid Sans"/>
        </w:rPr>
        <w:t>sudo</w:t>
      </w:r>
      <w:r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HTMLCode"/>
          <w:rFonts w:eastAsia="Droid Sans"/>
        </w:rPr>
        <w:t>locale-gen --no-purge --lang pt_BR </w:t>
      </w: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p w:rsidR="009332D1" w:rsidRDefault="009332D1">
      <w:pPr>
        <w:pStyle w:val="Standard"/>
        <w:rPr>
          <w:rFonts w:ascii="Verdana" w:hAnsi="Verdana"/>
          <w:color w:val="000000"/>
          <w:sz w:val="16"/>
        </w:rPr>
      </w:pPr>
    </w:p>
    <w:sectPr w:rsidR="009332D1">
      <w:pgSz w:w="11906" w:h="16838"/>
      <w:pgMar w:top="81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2F2" w:rsidRDefault="006852F2">
      <w:r>
        <w:separator/>
      </w:r>
    </w:p>
  </w:endnote>
  <w:endnote w:type="continuationSeparator" w:id="0">
    <w:p w:rsidR="006852F2" w:rsidRDefault="00685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2F2" w:rsidRDefault="006852F2">
      <w:r>
        <w:rPr>
          <w:color w:val="000000"/>
        </w:rPr>
        <w:separator/>
      </w:r>
    </w:p>
  </w:footnote>
  <w:footnote w:type="continuationSeparator" w:id="0">
    <w:p w:rsidR="006852F2" w:rsidRDefault="006852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32D1"/>
    <w:rsid w:val="005541E5"/>
    <w:rsid w:val="006852F2"/>
    <w:rsid w:val="0093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" w:hAnsi="Times New Roman" w:cs="Lohit Hindi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" w:hAnsi="Times New Roman" w:cs="Lohit Hindi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donerd.com.br/2012/05/resolvendo-o-bug-do-locale-pt_br-no-ubuntu-12-0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0.5/html/squid-reports/2012May21-2012May21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794</Characters>
  <Application>Microsoft Office Word</Application>
  <DocSecurity>0</DocSecurity>
  <Lines>6</Lines>
  <Paragraphs>1</Paragraphs>
  <ScaleCrop>false</ScaleCrop>
  <Company>Petronilo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Geraldo</cp:lastModifiedBy>
  <cp:revision>2</cp:revision>
  <dcterms:created xsi:type="dcterms:W3CDTF">2013-02-14T16:05:00Z</dcterms:created>
  <dcterms:modified xsi:type="dcterms:W3CDTF">2013-02-14T16:05:00Z</dcterms:modified>
</cp:coreProperties>
</file>